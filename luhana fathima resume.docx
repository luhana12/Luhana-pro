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C53228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1118B92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01A1DB" wp14:editId="724E848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4BC4B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GzVMpYXXgEAF14BABQAAABkcnMv&#10;bWVkaWEvaW1hZ2UxLmpwZ//Y/+AAEEpGSUYAAQEBAGAAYAAA/+ExtEV4aWYAAE1NACoAAAAIAAYA&#10;CwACAAAAJgAACGIBEgADAAAAAQABAAABMQACAAAAJgAACIgBMgACAAAAFAAACK6HaQAEAAAAAQAA&#10;CMLqHAAHAAAIDAAAAFYAABFG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XaW5kb3dzIFBob3RvIEVkaXRvciAxMC4wLjEwMDEx&#10;LjE2Mzg0AFdpbmRvd3MgUGhvdG8gRWRpdG9yIDEwLjAuMTAwMTEuMTYzODQAMjAyMzoxMDoyNyAx&#10;NjozMTo0OAAABpADAAIAAAAUAAARHJAEAAIAAAAUAAARMJKRAAIAAAADMDAAAJKSAAIAAAADMDAA&#10;AKABAAMAAAABAAEAAOocAAcAAAgMAAAJE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IzLTEwLTI3VDE2OjI0&#10;OjI2PC94bXA6Q3JlYXRlRGF0ZT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8P3hwYWNrZXQgZW5kPSd3Jz8+&#10;/9sAQwADAgIDAgIDAwMDBAMDBAUIBQUEBAUKBwcGCAwKDAwLCgsLDQ4SEA0OEQ4LCxAWEBETFBUV&#10;FQwPFxgWFBgSFBUU/9sAQwEDBAQFBAUJBQUJFA0LDRQUFBQUFBQUFBQUFBQUFBQUFBQUFBQUFBQU&#10;FBQUFBQUFBQUFBQUFBQUFBQUFBQUFBQU/8AAEQgDOAI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924273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B017E9D" w14:textId="4E9824F7" w:rsidR="001B2ABD" w:rsidRDefault="00821E89" w:rsidP="001B2ABD">
            <w:pPr>
              <w:pStyle w:val="Title"/>
            </w:pPr>
            <w:r>
              <w:t>luhana fathima j</w:t>
            </w:r>
          </w:p>
          <w:p w14:paraId="0C1235F2" w14:textId="77777777" w:rsidR="001B2ABD" w:rsidRPr="003E375C" w:rsidRDefault="004A0E69" w:rsidP="001B2ABD">
            <w:pPr>
              <w:pStyle w:val="Subtitle"/>
              <w:rPr>
                <w:b/>
                <w:bCs/>
                <w:sz w:val="24"/>
                <w:szCs w:val="24"/>
                <w:u w:val="single" w:color="94B6D2" w:themeColor="accent1"/>
              </w:rPr>
            </w:pPr>
            <w:r w:rsidRPr="003E375C">
              <w:rPr>
                <w:b/>
                <w:bCs/>
                <w:sz w:val="24"/>
                <w:szCs w:val="24"/>
                <w:u w:val="single" w:color="94B6D2" w:themeColor="accent1"/>
              </w:rPr>
              <w:t>OBJECTIVE</w:t>
            </w:r>
          </w:p>
          <w:p w14:paraId="13631CC3" w14:textId="064244FC" w:rsidR="004A0E69" w:rsidRPr="004A0E69" w:rsidRDefault="004A0E69" w:rsidP="004A0E69">
            <w:r>
              <w:t>Seeking a dynamic and collaborative work environment where I can apply my skills and contribute to the success of the team</w:t>
            </w:r>
          </w:p>
        </w:tc>
      </w:tr>
      <w:tr w:rsidR="001B2ABD" w14:paraId="120842C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2C183BB468046478080FA3E2AA87455"/>
              </w:placeholder>
              <w:temporary/>
              <w:showingPlcHdr/>
              <w15:appearance w15:val="hidden"/>
            </w:sdtPr>
            <w:sdtEndPr/>
            <w:sdtContent>
              <w:p w14:paraId="7C5F9B8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8CFC907" w14:textId="0E73E96D" w:rsidR="00036450" w:rsidRDefault="00BA7DF3" w:rsidP="00036450">
            <w:r>
              <w:t>Recent computer science graduate with progressive experience writing code and designing solutions.</w:t>
            </w:r>
          </w:p>
          <w:sdt>
            <w:sdtPr>
              <w:id w:val="-1954003311"/>
              <w:placeholder>
                <w:docPart w:val="945C8B32260148048B7E5882A5BFCE67"/>
              </w:placeholder>
              <w:temporary/>
              <w:showingPlcHdr/>
              <w15:appearance w15:val="hidden"/>
            </w:sdtPr>
            <w:sdtEndPr/>
            <w:sdtContent>
              <w:p w14:paraId="3660074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2C3AEB7FB2B47A2B9FD459A4822D886"/>
              </w:placeholder>
              <w:temporary/>
              <w:showingPlcHdr/>
              <w15:appearance w15:val="hidden"/>
            </w:sdtPr>
            <w:sdtEndPr/>
            <w:sdtContent>
              <w:p w14:paraId="1D03302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83A0FEE" w14:textId="2B5FA316" w:rsidR="004D3011" w:rsidRDefault="00821E89" w:rsidP="004D3011">
            <w:r>
              <w:t>6366118681</w:t>
            </w:r>
          </w:p>
          <w:p w14:paraId="2681DE47" w14:textId="77777777" w:rsidR="004D3011" w:rsidRDefault="004D3011" w:rsidP="004D3011"/>
          <w:sdt>
            <w:sdtPr>
              <w:id w:val="-240260293"/>
              <w:placeholder>
                <w:docPart w:val="6036EF1692794B88AEFD5770BB4EE141"/>
              </w:placeholder>
              <w:temporary/>
              <w:showingPlcHdr/>
              <w15:appearance w15:val="hidden"/>
            </w:sdtPr>
            <w:sdtEndPr/>
            <w:sdtContent>
              <w:p w14:paraId="5F3901D6" w14:textId="2940ECE3" w:rsidR="004D3011" w:rsidRDefault="004D3011" w:rsidP="004D3011">
                <w:r w:rsidRPr="004D3011">
                  <w:t>EMAIL:</w:t>
                </w:r>
              </w:p>
            </w:sdtContent>
          </w:sdt>
          <w:p w14:paraId="290869DA" w14:textId="415CF7C0" w:rsidR="00036450" w:rsidRPr="00E4381A" w:rsidRDefault="000F39A0" w:rsidP="004D3011">
            <w:pPr>
              <w:rPr>
                <w:rStyle w:val="Hyperlink"/>
              </w:rPr>
            </w:pPr>
            <w:r>
              <w:t>luhaluha1203@gmail.com</w:t>
            </w:r>
          </w:p>
          <w:sdt>
            <w:sdtPr>
              <w:id w:val="-1444214663"/>
              <w:placeholder>
                <w:docPart w:val="41A9B4B367604FC49B96FC3FD7B64DDA"/>
              </w:placeholder>
              <w:temporary/>
              <w:showingPlcHdr/>
              <w15:appearance w15:val="hidden"/>
            </w:sdtPr>
            <w:sdtEndPr/>
            <w:sdtContent>
              <w:p w14:paraId="42D1946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D363250" w14:textId="7FC4E286" w:rsidR="004D3011" w:rsidRDefault="000F39A0" w:rsidP="00115AD4">
            <w:pPr>
              <w:pStyle w:val="ListParagraph"/>
              <w:numPr>
                <w:ilvl w:val="0"/>
                <w:numId w:val="2"/>
              </w:numPr>
            </w:pPr>
            <w:r>
              <w:t>Painting</w:t>
            </w:r>
          </w:p>
          <w:p w14:paraId="2335288A" w14:textId="1D32B099" w:rsidR="004D3011" w:rsidRDefault="000F39A0" w:rsidP="00115AD4">
            <w:pPr>
              <w:pStyle w:val="ListParagraph"/>
              <w:numPr>
                <w:ilvl w:val="0"/>
                <w:numId w:val="2"/>
              </w:numPr>
            </w:pPr>
            <w:r>
              <w:t>Drawing</w:t>
            </w:r>
          </w:p>
          <w:p w14:paraId="49610B2D" w14:textId="68F8CF65" w:rsidR="004D3011" w:rsidRDefault="000F39A0" w:rsidP="00115AD4">
            <w:pPr>
              <w:pStyle w:val="ListParagraph"/>
              <w:numPr>
                <w:ilvl w:val="0"/>
                <w:numId w:val="3"/>
              </w:numPr>
            </w:pPr>
            <w:r>
              <w:t>Creative works</w:t>
            </w:r>
          </w:p>
          <w:p w14:paraId="2AF69D68" w14:textId="6D0D39CA" w:rsidR="004D3011" w:rsidRPr="004D3011" w:rsidRDefault="000F39A0" w:rsidP="00115AD4">
            <w:pPr>
              <w:pStyle w:val="ListParagraph"/>
              <w:numPr>
                <w:ilvl w:val="0"/>
                <w:numId w:val="4"/>
              </w:numPr>
            </w:pPr>
            <w:r>
              <w:t>Sports</w:t>
            </w:r>
          </w:p>
        </w:tc>
        <w:tc>
          <w:tcPr>
            <w:tcW w:w="720" w:type="dxa"/>
          </w:tcPr>
          <w:p w14:paraId="520173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5FE645167D244E49C71F32C46911E50"/>
              </w:placeholder>
              <w:temporary/>
              <w:showingPlcHdr/>
              <w15:appearance w15:val="hidden"/>
            </w:sdtPr>
            <w:sdtEndPr/>
            <w:sdtContent>
              <w:p w14:paraId="1CB4067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E9FE084" w14:textId="78713273" w:rsidR="00036450" w:rsidRDefault="00821E89" w:rsidP="00821E89">
            <w:pPr>
              <w:pStyle w:val="Heading4"/>
            </w:pPr>
            <w:r>
              <w:t>12</w:t>
            </w:r>
            <w:r w:rsidRPr="00821E89">
              <w:rPr>
                <w:vertAlign w:val="superscript"/>
              </w:rPr>
              <w:t>th</w:t>
            </w:r>
            <w:r>
              <w:t xml:space="preserve"> Standard,</w:t>
            </w:r>
          </w:p>
          <w:p w14:paraId="7A03586D" w14:textId="630A9C4F" w:rsidR="00821E89" w:rsidRDefault="00821E89" w:rsidP="00821E89">
            <w:r>
              <w:t>Completed by 2021,</w:t>
            </w:r>
          </w:p>
          <w:p w14:paraId="291B62C2" w14:textId="2B94A04E" w:rsidR="00821E89" w:rsidRPr="00821E89" w:rsidRDefault="00821E89" w:rsidP="00821E89">
            <w:r>
              <w:t xml:space="preserve">Shri Krishna </w:t>
            </w:r>
            <w:proofErr w:type="spellStart"/>
            <w:r>
              <w:t>Vidhyalaya</w:t>
            </w:r>
            <w:proofErr w:type="spellEnd"/>
          </w:p>
          <w:p w14:paraId="2674DDAE" w14:textId="7D58AF36" w:rsidR="004D3011" w:rsidRDefault="004D3011" w:rsidP="00036450"/>
          <w:p w14:paraId="6C6918C0" w14:textId="77777777" w:rsidR="00036450" w:rsidRDefault="00036450" w:rsidP="00036450"/>
          <w:p w14:paraId="487EDAE8" w14:textId="0678D9A5" w:rsidR="00036450" w:rsidRDefault="00821E89" w:rsidP="00821E89">
            <w:pPr>
              <w:pStyle w:val="Heading4"/>
            </w:pPr>
            <w:proofErr w:type="spellStart"/>
            <w:r>
              <w:t>BSc.</w:t>
            </w:r>
            <w:r w:rsidR="00BA7DF3">
              <w:t>C</w:t>
            </w:r>
            <w:r>
              <w:t>omputer</w:t>
            </w:r>
            <w:proofErr w:type="spellEnd"/>
            <w:r>
              <w:t xml:space="preserve"> Science</w:t>
            </w:r>
          </w:p>
          <w:p w14:paraId="408C7B33" w14:textId="58F4EA37" w:rsidR="00821E89" w:rsidRDefault="00821E89" w:rsidP="00821E89">
            <w:r>
              <w:t>2021-2024</w:t>
            </w:r>
          </w:p>
          <w:p w14:paraId="46CA2522" w14:textId="7BD3F14D" w:rsidR="00821E89" w:rsidRPr="00821E89" w:rsidRDefault="00821E89" w:rsidP="00821E89">
            <w:r>
              <w:t xml:space="preserve">AIMAN College Of Arts </w:t>
            </w:r>
            <w:r w:rsidR="00D50339">
              <w:t>a</w:t>
            </w:r>
            <w:r>
              <w:t xml:space="preserve">nd Science </w:t>
            </w:r>
            <w:proofErr w:type="gramStart"/>
            <w:r>
              <w:t>For</w:t>
            </w:r>
            <w:proofErr w:type="gramEnd"/>
            <w:r>
              <w:t xml:space="preserve"> Women</w:t>
            </w:r>
          </w:p>
          <w:sdt>
            <w:sdtPr>
              <w:id w:val="1001553383"/>
              <w:placeholder>
                <w:docPart w:val="CF4CB442FEA24A6B8C8B1237B074EC82"/>
              </w:placeholder>
              <w:temporary/>
              <w:showingPlcHdr/>
              <w15:appearance w15:val="hidden"/>
            </w:sdtPr>
            <w:sdtEndPr/>
            <w:sdtContent>
              <w:p w14:paraId="45B622E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8B43A7E" w14:textId="5AF3451C" w:rsidR="00036450" w:rsidRDefault="00115AD4" w:rsidP="00115AD4">
            <w:pPr>
              <w:pStyle w:val="Heading4"/>
              <w:rPr>
                <w:bCs/>
              </w:rPr>
            </w:pPr>
            <w:r>
              <w:rPr>
                <w:bCs/>
              </w:rPr>
              <w:t>Association Secretary,</w:t>
            </w:r>
          </w:p>
          <w:p w14:paraId="41AF2088" w14:textId="79310BF8" w:rsidR="00115AD4" w:rsidRPr="00115AD4" w:rsidRDefault="00115AD4" w:rsidP="00115AD4">
            <w:r>
              <w:t>2023-2024</w:t>
            </w:r>
          </w:p>
          <w:p w14:paraId="7534C584" w14:textId="0EB0FBD1" w:rsidR="00036450" w:rsidRDefault="00115AD4" w:rsidP="00036450">
            <w:r>
              <w:t xml:space="preserve">AIMAN College Of Arts </w:t>
            </w:r>
            <w:r w:rsidR="00D50339">
              <w:t>a</w:t>
            </w:r>
            <w:r>
              <w:t xml:space="preserve">nd Science </w:t>
            </w:r>
            <w:proofErr w:type="gramStart"/>
            <w:r>
              <w:t>For</w:t>
            </w:r>
            <w:proofErr w:type="gramEnd"/>
            <w:r>
              <w:t xml:space="preserve"> Women</w:t>
            </w:r>
          </w:p>
          <w:p w14:paraId="0855ED82" w14:textId="0A0917D5" w:rsidR="00A93AE8" w:rsidRDefault="00A93AE8" w:rsidP="003E375C">
            <w:pPr>
              <w:pStyle w:val="Heading2"/>
              <w:rPr>
                <w:szCs w:val="18"/>
              </w:rPr>
            </w:pPr>
            <w:r w:rsidRPr="00A93AE8">
              <w:rPr>
                <w:u w:color="94B6D2" w:themeColor="accent1"/>
              </w:rPr>
              <w:t>LANGUAGES</w:t>
            </w:r>
          </w:p>
          <w:p w14:paraId="19E40F83" w14:textId="0BD4BB6D" w:rsidR="00A93AE8" w:rsidRDefault="00A93AE8" w:rsidP="00A93AE8">
            <w:pPr>
              <w:pStyle w:val="ListParagraph"/>
              <w:numPr>
                <w:ilvl w:val="0"/>
                <w:numId w:val="8"/>
              </w:numPr>
              <w:rPr>
                <w:szCs w:val="18"/>
              </w:rPr>
            </w:pPr>
            <w:r>
              <w:rPr>
                <w:szCs w:val="18"/>
              </w:rPr>
              <w:t>Tamil-Fluent</w:t>
            </w:r>
          </w:p>
          <w:p w14:paraId="6554D292" w14:textId="0BEE3006" w:rsidR="00A93AE8" w:rsidRPr="00A93AE8" w:rsidRDefault="00A93AE8" w:rsidP="00A93AE8">
            <w:pPr>
              <w:pStyle w:val="ListParagraph"/>
              <w:numPr>
                <w:ilvl w:val="0"/>
                <w:numId w:val="8"/>
              </w:numPr>
              <w:rPr>
                <w:szCs w:val="18"/>
              </w:rPr>
            </w:pPr>
            <w:r>
              <w:rPr>
                <w:szCs w:val="18"/>
              </w:rPr>
              <w:t>English-Advanced</w:t>
            </w:r>
          </w:p>
          <w:p w14:paraId="5F4A1A4E" w14:textId="3060EF83" w:rsidR="004D3011" w:rsidRPr="000E0CB4" w:rsidRDefault="00115AD4" w:rsidP="003E375C">
            <w:pPr>
              <w:pStyle w:val="Heading2"/>
              <w:rPr>
                <w:sz w:val="18"/>
                <w:u w:val="single" w:color="94B6D2" w:themeColor="accent1"/>
              </w:rPr>
            </w:pPr>
            <w:r w:rsidRPr="000E0CB4">
              <w:rPr>
                <w:szCs w:val="22"/>
                <w:u w:val="single" w:color="94B6D2" w:themeColor="accent1"/>
              </w:rPr>
              <w:t>ACHI</w:t>
            </w:r>
            <w:r w:rsidRPr="000E0CB4">
              <w:rPr>
                <w:u w:val="single" w:color="94B6D2" w:themeColor="accent1"/>
              </w:rPr>
              <w:t>E</w:t>
            </w:r>
            <w:r w:rsidRPr="000E0CB4">
              <w:rPr>
                <w:szCs w:val="22"/>
                <w:u w:val="single" w:color="94B6D2" w:themeColor="accent1"/>
              </w:rPr>
              <w:t>VEMENTS</w:t>
            </w:r>
            <w:r w:rsidR="000E0CB4" w:rsidRPr="000E0CB4">
              <w:rPr>
                <w:u w:val="single" w:color="94B6D2" w:themeColor="accent1"/>
              </w:rPr>
              <w:t xml:space="preserve">                                                                             </w:t>
            </w:r>
            <w:r w:rsidR="000E0CB4" w:rsidRPr="000E0CB4">
              <w:rPr>
                <w:sz w:val="18"/>
                <w:u w:val="single" w:color="94B6D2" w:themeColor="accent1"/>
              </w:rPr>
              <w:t xml:space="preserve">          </w:t>
            </w:r>
          </w:p>
          <w:p w14:paraId="232D8C37" w14:textId="77777777" w:rsidR="000E0CB4" w:rsidRPr="000E0CB4" w:rsidRDefault="000E0CB4" w:rsidP="000E0CB4"/>
          <w:p w14:paraId="219D0DEA" w14:textId="3A08B894" w:rsidR="00115AD4" w:rsidRDefault="00115AD4" w:rsidP="00115AD4">
            <w:pPr>
              <w:pStyle w:val="ListParagraph"/>
              <w:numPr>
                <w:ilvl w:val="0"/>
                <w:numId w:val="5"/>
              </w:numPr>
            </w:pPr>
            <w:r>
              <w:t>Had won first prize in basketball</w:t>
            </w:r>
          </w:p>
          <w:p w14:paraId="7B9DD496" w14:textId="6BC4B6E7" w:rsidR="00115AD4" w:rsidRDefault="00115AD4" w:rsidP="00115AD4">
            <w:pPr>
              <w:pStyle w:val="ListParagraph"/>
              <w:numPr>
                <w:ilvl w:val="0"/>
                <w:numId w:val="5"/>
              </w:numPr>
            </w:pPr>
            <w:r>
              <w:t>Had won third prize in throwball</w:t>
            </w:r>
          </w:p>
          <w:p w14:paraId="74A9A08B" w14:textId="0F003B6B" w:rsidR="00115AD4" w:rsidRDefault="00115AD4" w:rsidP="00115AD4">
            <w:pPr>
              <w:pStyle w:val="ListParagraph"/>
              <w:numPr>
                <w:ilvl w:val="0"/>
                <w:numId w:val="5"/>
              </w:numPr>
            </w:pPr>
            <w:r>
              <w:t>Had won second prize in calligraphy</w:t>
            </w:r>
          </w:p>
          <w:p w14:paraId="38E008D7" w14:textId="54D38EE4" w:rsidR="004D3011" w:rsidRDefault="000E0CB4" w:rsidP="00036450">
            <w:pPr>
              <w:pStyle w:val="ListParagraph"/>
              <w:numPr>
                <w:ilvl w:val="0"/>
                <w:numId w:val="5"/>
              </w:numPr>
            </w:pPr>
            <w:r>
              <w:t>Had won gold medal in Unified Council Examinatio</w:t>
            </w:r>
            <w:r w:rsidR="00A93AE8">
              <w:t>n</w:t>
            </w:r>
          </w:p>
          <w:sdt>
            <w:sdtPr>
              <w:id w:val="1669594239"/>
              <w:placeholder>
                <w:docPart w:val="2D69EC957821404393D54AA581F73FA6"/>
              </w:placeholder>
              <w:temporary/>
              <w:showingPlcHdr/>
              <w15:appearance w15:val="hidden"/>
            </w:sdtPr>
            <w:sdtEndPr/>
            <w:sdtContent>
              <w:p w14:paraId="05BFE62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CAC32B9" w14:textId="77777777" w:rsidR="00036450" w:rsidRPr="00115AD4" w:rsidRDefault="00115AD4" w:rsidP="00115AD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115AD4">
              <w:rPr>
                <w:noProof/>
                <w:color w:val="000000" w:themeColor="text1"/>
              </w:rPr>
              <w:t>Adaptability</w:t>
            </w:r>
          </w:p>
          <w:p w14:paraId="6458A78B" w14:textId="77777777" w:rsidR="00115AD4" w:rsidRPr="00115AD4" w:rsidRDefault="00115AD4" w:rsidP="00115AD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115AD4">
              <w:rPr>
                <w:noProof/>
                <w:color w:val="000000" w:themeColor="text1"/>
              </w:rPr>
              <w:t>Active listening</w:t>
            </w:r>
          </w:p>
          <w:p w14:paraId="66837BC5" w14:textId="77777777" w:rsidR="00115AD4" w:rsidRPr="00115AD4" w:rsidRDefault="00115AD4" w:rsidP="00115AD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115AD4">
              <w:rPr>
                <w:noProof/>
                <w:color w:val="000000" w:themeColor="text1"/>
              </w:rPr>
              <w:t>Communication</w:t>
            </w:r>
          </w:p>
          <w:p w14:paraId="51D6DF1E" w14:textId="77777777" w:rsidR="00115AD4" w:rsidRPr="00115AD4" w:rsidRDefault="00115AD4" w:rsidP="00115AD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115AD4">
              <w:rPr>
                <w:noProof/>
                <w:color w:val="000000" w:themeColor="text1"/>
              </w:rPr>
              <w:t>Decision-making</w:t>
            </w:r>
          </w:p>
          <w:p w14:paraId="2B1E6ECD" w14:textId="77777777" w:rsidR="00115AD4" w:rsidRPr="00115AD4" w:rsidRDefault="00115AD4" w:rsidP="00115AD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115AD4">
              <w:rPr>
                <w:noProof/>
                <w:color w:val="000000" w:themeColor="text1"/>
              </w:rPr>
              <w:t>Leadership</w:t>
            </w:r>
          </w:p>
          <w:p w14:paraId="1EACE5A9" w14:textId="77777777" w:rsidR="00115AD4" w:rsidRPr="00A93AE8" w:rsidRDefault="00115AD4" w:rsidP="00115AD4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115AD4">
              <w:rPr>
                <w:noProof/>
                <w:color w:val="000000" w:themeColor="text1"/>
              </w:rPr>
              <w:t>Teamwork</w:t>
            </w:r>
          </w:p>
          <w:p w14:paraId="67A1D0DB" w14:textId="77777777" w:rsidR="00A93AE8" w:rsidRDefault="00A93AE8" w:rsidP="00A93AE8">
            <w:pPr>
              <w:rPr>
                <w:color w:val="FFFFFF" w:themeColor="background1"/>
              </w:rPr>
            </w:pPr>
          </w:p>
          <w:p w14:paraId="48DC50C4" w14:textId="77777777" w:rsidR="00A93AE8" w:rsidRDefault="00A93AE8" w:rsidP="00A93AE8">
            <w:pPr>
              <w:rPr>
                <w:color w:val="FFFFFF" w:themeColor="background1"/>
              </w:rPr>
            </w:pPr>
          </w:p>
          <w:p w14:paraId="2DEDACBB" w14:textId="7A636EA0" w:rsidR="00A93AE8" w:rsidRPr="00A93AE8" w:rsidRDefault="00A93AE8" w:rsidP="00A93A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LLLLLLL</w:t>
            </w:r>
          </w:p>
        </w:tc>
      </w:tr>
    </w:tbl>
    <w:p w14:paraId="61F577CB" w14:textId="77777777" w:rsidR="0043117B" w:rsidRDefault="00BA31E5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5CEF" w14:textId="77777777" w:rsidR="00BA31E5" w:rsidRDefault="00BA31E5" w:rsidP="000C45FF">
      <w:r>
        <w:separator/>
      </w:r>
    </w:p>
  </w:endnote>
  <w:endnote w:type="continuationSeparator" w:id="0">
    <w:p w14:paraId="66EE0602" w14:textId="77777777" w:rsidR="00BA31E5" w:rsidRDefault="00BA31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79C6" w14:textId="77777777" w:rsidR="00BA31E5" w:rsidRDefault="00BA31E5" w:rsidP="000C45FF">
      <w:r>
        <w:separator/>
      </w:r>
    </w:p>
  </w:footnote>
  <w:footnote w:type="continuationSeparator" w:id="0">
    <w:p w14:paraId="1B73B29C" w14:textId="77777777" w:rsidR="00BA31E5" w:rsidRDefault="00BA31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CF6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2684FC" wp14:editId="7DC87BA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D42"/>
    <w:multiLevelType w:val="hybridMultilevel"/>
    <w:tmpl w:val="C01A5220"/>
    <w:lvl w:ilvl="0" w:tplc="0409000D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245A4A5E"/>
    <w:multiLevelType w:val="hybridMultilevel"/>
    <w:tmpl w:val="4888FAAA"/>
    <w:lvl w:ilvl="0" w:tplc="75FA6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B2F"/>
    <w:multiLevelType w:val="hybridMultilevel"/>
    <w:tmpl w:val="66A64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A6872"/>
    <w:multiLevelType w:val="hybridMultilevel"/>
    <w:tmpl w:val="478E8E3A"/>
    <w:lvl w:ilvl="0" w:tplc="75FA6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3282C"/>
    <w:multiLevelType w:val="hybridMultilevel"/>
    <w:tmpl w:val="BEF65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4A9A"/>
    <w:multiLevelType w:val="hybridMultilevel"/>
    <w:tmpl w:val="97A4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B46B1"/>
    <w:multiLevelType w:val="hybridMultilevel"/>
    <w:tmpl w:val="CDFCC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406B5"/>
    <w:multiLevelType w:val="hybridMultilevel"/>
    <w:tmpl w:val="EB6C1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89"/>
    <w:rsid w:val="00036450"/>
    <w:rsid w:val="00094499"/>
    <w:rsid w:val="000C45FF"/>
    <w:rsid w:val="000E0CB4"/>
    <w:rsid w:val="000E3FD1"/>
    <w:rsid w:val="000F39A0"/>
    <w:rsid w:val="00112054"/>
    <w:rsid w:val="00115AD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E375C"/>
    <w:rsid w:val="004071FC"/>
    <w:rsid w:val="00445947"/>
    <w:rsid w:val="004813B3"/>
    <w:rsid w:val="00496591"/>
    <w:rsid w:val="004A0E69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21E89"/>
    <w:rsid w:val="009260CD"/>
    <w:rsid w:val="00940A66"/>
    <w:rsid w:val="00952C25"/>
    <w:rsid w:val="00A2118D"/>
    <w:rsid w:val="00A93AE8"/>
    <w:rsid w:val="00AD0A50"/>
    <w:rsid w:val="00AD76E2"/>
    <w:rsid w:val="00B20152"/>
    <w:rsid w:val="00B359E4"/>
    <w:rsid w:val="00B57D98"/>
    <w:rsid w:val="00B70850"/>
    <w:rsid w:val="00BA31E5"/>
    <w:rsid w:val="00BA7DF3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0339"/>
    <w:rsid w:val="00D5459D"/>
    <w:rsid w:val="00DA1F4D"/>
    <w:rsid w:val="00DD172A"/>
    <w:rsid w:val="00E25A26"/>
    <w:rsid w:val="00E4381A"/>
    <w:rsid w:val="00E55D74"/>
    <w:rsid w:val="00EB4AF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DD65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1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C183BB468046478080FA3E2AA87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41040-12E3-451D-93B0-2B7623E2E9D5}"/>
      </w:docPartPr>
      <w:docPartBody>
        <w:p w:rsidR="00000000" w:rsidRDefault="00686C10">
          <w:pPr>
            <w:pStyle w:val="D2C183BB468046478080FA3E2AA87455"/>
          </w:pPr>
          <w:r w:rsidRPr="00D5459D">
            <w:t>Profile</w:t>
          </w:r>
        </w:p>
      </w:docPartBody>
    </w:docPart>
    <w:docPart>
      <w:docPartPr>
        <w:name w:val="945C8B32260148048B7E5882A5BF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BF4C-AF38-4BFE-A8E6-E832E9F92AE7}"/>
      </w:docPartPr>
      <w:docPartBody>
        <w:p w:rsidR="00000000" w:rsidRDefault="00686C10">
          <w:pPr>
            <w:pStyle w:val="945C8B32260148048B7E5882A5BFCE67"/>
          </w:pPr>
          <w:r w:rsidRPr="00CB0055">
            <w:t>Contact</w:t>
          </w:r>
        </w:p>
      </w:docPartBody>
    </w:docPart>
    <w:docPart>
      <w:docPartPr>
        <w:name w:val="12C3AEB7FB2B47A2B9FD459A4822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9B509-6724-41A8-8A42-8355643CB497}"/>
      </w:docPartPr>
      <w:docPartBody>
        <w:p w:rsidR="00000000" w:rsidRDefault="00686C10">
          <w:pPr>
            <w:pStyle w:val="12C3AEB7FB2B47A2B9FD459A4822D886"/>
          </w:pPr>
          <w:r w:rsidRPr="004D3011">
            <w:t>PHONE:</w:t>
          </w:r>
        </w:p>
      </w:docPartBody>
    </w:docPart>
    <w:docPart>
      <w:docPartPr>
        <w:name w:val="6036EF1692794B88AEFD5770BB4EE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D4CF-A580-49BD-9870-AA3E26F12AD4}"/>
      </w:docPartPr>
      <w:docPartBody>
        <w:p w:rsidR="00000000" w:rsidRDefault="00686C10">
          <w:pPr>
            <w:pStyle w:val="6036EF1692794B88AEFD5770BB4EE141"/>
          </w:pPr>
          <w:r w:rsidRPr="004D3011">
            <w:t>EMAIL:</w:t>
          </w:r>
        </w:p>
      </w:docPartBody>
    </w:docPart>
    <w:docPart>
      <w:docPartPr>
        <w:name w:val="41A9B4B367604FC49B96FC3FD7B64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6A9F2-30FB-40EF-B806-105EA225AD5B}"/>
      </w:docPartPr>
      <w:docPartBody>
        <w:p w:rsidR="00000000" w:rsidRDefault="00686C10">
          <w:pPr>
            <w:pStyle w:val="41A9B4B367604FC49B96FC3FD7B64DDA"/>
          </w:pPr>
          <w:r w:rsidRPr="00CB0055">
            <w:t>Hobbies</w:t>
          </w:r>
        </w:p>
      </w:docPartBody>
    </w:docPart>
    <w:docPart>
      <w:docPartPr>
        <w:name w:val="35FE645167D244E49C71F32C46911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C885-52CF-4318-A2F6-BBE6AEC3A514}"/>
      </w:docPartPr>
      <w:docPartBody>
        <w:p w:rsidR="00000000" w:rsidRDefault="00686C10">
          <w:pPr>
            <w:pStyle w:val="35FE645167D244E49C71F32C46911E50"/>
          </w:pPr>
          <w:r w:rsidRPr="00036450">
            <w:t>EDUCATION</w:t>
          </w:r>
        </w:p>
      </w:docPartBody>
    </w:docPart>
    <w:docPart>
      <w:docPartPr>
        <w:name w:val="CF4CB442FEA24A6B8C8B1237B074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A36E-273C-408B-929E-C2AC976E9315}"/>
      </w:docPartPr>
      <w:docPartBody>
        <w:p w:rsidR="00000000" w:rsidRDefault="00686C10">
          <w:pPr>
            <w:pStyle w:val="CF4CB442FEA24A6B8C8B1237B074EC82"/>
          </w:pPr>
          <w:r w:rsidRPr="00036450">
            <w:t>WORK EXPERIENCE</w:t>
          </w:r>
        </w:p>
      </w:docPartBody>
    </w:docPart>
    <w:docPart>
      <w:docPartPr>
        <w:name w:val="2D69EC957821404393D54AA581F73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1E163-0740-4EE8-8852-5AB2962D5163}"/>
      </w:docPartPr>
      <w:docPartBody>
        <w:p w:rsidR="00000000" w:rsidRDefault="00686C10">
          <w:pPr>
            <w:pStyle w:val="2D69EC957821404393D54AA581F73FA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10"/>
    <w:rsid w:val="006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2F2F6D7E6438DBCD61B02F3BEE257">
    <w:name w:val="4122F2F6D7E6438DBCD61B02F3BEE257"/>
  </w:style>
  <w:style w:type="paragraph" w:customStyle="1" w:styleId="F861C084C1D648168796CFD0E5CAE3E4">
    <w:name w:val="F861C084C1D648168796CFD0E5CAE3E4"/>
  </w:style>
  <w:style w:type="paragraph" w:customStyle="1" w:styleId="D2C183BB468046478080FA3E2AA87455">
    <w:name w:val="D2C183BB468046478080FA3E2AA87455"/>
  </w:style>
  <w:style w:type="paragraph" w:customStyle="1" w:styleId="B3F942594F584A74981E024CDE887F92">
    <w:name w:val="B3F942594F584A74981E024CDE887F92"/>
  </w:style>
  <w:style w:type="paragraph" w:customStyle="1" w:styleId="945C8B32260148048B7E5882A5BFCE67">
    <w:name w:val="945C8B32260148048B7E5882A5BFCE67"/>
  </w:style>
  <w:style w:type="paragraph" w:customStyle="1" w:styleId="12C3AEB7FB2B47A2B9FD459A4822D886">
    <w:name w:val="12C3AEB7FB2B47A2B9FD459A4822D886"/>
  </w:style>
  <w:style w:type="paragraph" w:customStyle="1" w:styleId="172E42BE7A3F4F78BDE049881F8DBFDD">
    <w:name w:val="172E42BE7A3F4F78BDE049881F8DBFDD"/>
  </w:style>
  <w:style w:type="paragraph" w:customStyle="1" w:styleId="3815505B45C74D43B602B74E6548CE78">
    <w:name w:val="3815505B45C74D43B602B74E6548CE78"/>
  </w:style>
  <w:style w:type="paragraph" w:customStyle="1" w:styleId="312AA026BB5D4962A71E654115A0482C">
    <w:name w:val="312AA026BB5D4962A71E654115A0482C"/>
  </w:style>
  <w:style w:type="paragraph" w:customStyle="1" w:styleId="6036EF1692794B88AEFD5770BB4EE141">
    <w:name w:val="6036EF1692794B88AEFD5770BB4EE14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8B4F09305E245299CCD97B7A01F52E2">
    <w:name w:val="28B4F09305E245299CCD97B7A01F52E2"/>
  </w:style>
  <w:style w:type="paragraph" w:customStyle="1" w:styleId="41A9B4B367604FC49B96FC3FD7B64DDA">
    <w:name w:val="41A9B4B367604FC49B96FC3FD7B64DDA"/>
  </w:style>
  <w:style w:type="paragraph" w:customStyle="1" w:styleId="BA8EFD021EFF4F3B9361C7E0B4723389">
    <w:name w:val="BA8EFD021EFF4F3B9361C7E0B4723389"/>
  </w:style>
  <w:style w:type="paragraph" w:customStyle="1" w:styleId="90F965CD64944568B870F1CDB18CF69D">
    <w:name w:val="90F965CD64944568B870F1CDB18CF69D"/>
  </w:style>
  <w:style w:type="paragraph" w:customStyle="1" w:styleId="3D8C9B0FCB524AF8B55C90D2FB2DF450">
    <w:name w:val="3D8C9B0FCB524AF8B55C90D2FB2DF450"/>
  </w:style>
  <w:style w:type="paragraph" w:customStyle="1" w:styleId="FC60AEE217394B6988FCC3585449A526">
    <w:name w:val="FC60AEE217394B6988FCC3585449A526"/>
  </w:style>
  <w:style w:type="paragraph" w:customStyle="1" w:styleId="35FE645167D244E49C71F32C46911E50">
    <w:name w:val="35FE645167D244E49C71F32C46911E50"/>
  </w:style>
  <w:style w:type="paragraph" w:customStyle="1" w:styleId="3AB4D396B1C9462795FD4EC6347CE258">
    <w:name w:val="3AB4D396B1C9462795FD4EC6347CE258"/>
  </w:style>
  <w:style w:type="paragraph" w:customStyle="1" w:styleId="3CB7ED26644C4494B7AAA769FED240BB">
    <w:name w:val="3CB7ED26644C4494B7AAA769FED240BB"/>
  </w:style>
  <w:style w:type="paragraph" w:customStyle="1" w:styleId="B4DC425B0A7E4DDE93C3373D425A19C6">
    <w:name w:val="B4DC425B0A7E4DDE93C3373D425A19C6"/>
  </w:style>
  <w:style w:type="paragraph" w:customStyle="1" w:styleId="04DDD06BB05646B0B395FE414C80F8BB">
    <w:name w:val="04DDD06BB05646B0B395FE414C80F8BB"/>
  </w:style>
  <w:style w:type="paragraph" w:customStyle="1" w:styleId="B306E65DC7824294B2CA76CE35AF9181">
    <w:name w:val="B306E65DC7824294B2CA76CE35AF9181"/>
  </w:style>
  <w:style w:type="paragraph" w:customStyle="1" w:styleId="5B1477EC928F4226B4CE6628C2E3C189">
    <w:name w:val="5B1477EC928F4226B4CE6628C2E3C189"/>
  </w:style>
  <w:style w:type="paragraph" w:customStyle="1" w:styleId="9A17D1E4B80D449F81B2C6458ED133C4">
    <w:name w:val="9A17D1E4B80D449F81B2C6458ED133C4"/>
  </w:style>
  <w:style w:type="paragraph" w:customStyle="1" w:styleId="CF4CB442FEA24A6B8C8B1237B074EC82">
    <w:name w:val="CF4CB442FEA24A6B8C8B1237B074EC82"/>
  </w:style>
  <w:style w:type="paragraph" w:customStyle="1" w:styleId="5858BDF4A2D041CBA54EC31BC2248EF9">
    <w:name w:val="5858BDF4A2D041CBA54EC31BC2248EF9"/>
  </w:style>
  <w:style w:type="paragraph" w:customStyle="1" w:styleId="01DE34CD901E4F83B33CDF7228D763D7">
    <w:name w:val="01DE34CD901E4F83B33CDF7228D763D7"/>
  </w:style>
  <w:style w:type="paragraph" w:customStyle="1" w:styleId="36127B21067041BA80C24DDF61BEC31C">
    <w:name w:val="36127B21067041BA80C24DDF61BEC31C"/>
  </w:style>
  <w:style w:type="paragraph" w:customStyle="1" w:styleId="EF98885D6A094952AEB8B980507D7E12">
    <w:name w:val="EF98885D6A094952AEB8B980507D7E12"/>
  </w:style>
  <w:style w:type="paragraph" w:customStyle="1" w:styleId="25140A1AD0804C9BB7CE4BB90D548319">
    <w:name w:val="25140A1AD0804C9BB7CE4BB90D548319"/>
  </w:style>
  <w:style w:type="paragraph" w:customStyle="1" w:styleId="92299BCD836C4CD4BAF0EDD5C963A5C0">
    <w:name w:val="92299BCD836C4CD4BAF0EDD5C963A5C0"/>
  </w:style>
  <w:style w:type="paragraph" w:customStyle="1" w:styleId="2206414C63D145DCAEC248213089C2AD">
    <w:name w:val="2206414C63D145DCAEC248213089C2AD"/>
  </w:style>
  <w:style w:type="paragraph" w:customStyle="1" w:styleId="C6086E97DAA241629585153F0A7E6D0E">
    <w:name w:val="C6086E97DAA241629585153F0A7E6D0E"/>
  </w:style>
  <w:style w:type="paragraph" w:customStyle="1" w:styleId="3F8A0592E93548919519DA72B5270E5D">
    <w:name w:val="3F8A0592E93548919519DA72B5270E5D"/>
  </w:style>
  <w:style w:type="paragraph" w:customStyle="1" w:styleId="44D1B7F3629C4B15A58A7CA187C2E399">
    <w:name w:val="44D1B7F3629C4B15A58A7CA187C2E399"/>
  </w:style>
  <w:style w:type="paragraph" w:customStyle="1" w:styleId="F937472C54554913AD16DCC4794682B7">
    <w:name w:val="F937472C54554913AD16DCC4794682B7"/>
  </w:style>
  <w:style w:type="paragraph" w:customStyle="1" w:styleId="1AF6D72CDD3D4AEDAB69BB6E304F6FC2">
    <w:name w:val="1AF6D72CDD3D4AEDAB69BB6E304F6FC2"/>
  </w:style>
  <w:style w:type="paragraph" w:customStyle="1" w:styleId="4A8AAE6CA2834170BF6F71A1D875BD4E">
    <w:name w:val="4A8AAE6CA2834170BF6F71A1D875BD4E"/>
  </w:style>
  <w:style w:type="paragraph" w:customStyle="1" w:styleId="EFEBC4A867444FCCAC8B2EC1E0F89B2F">
    <w:name w:val="EFEBC4A867444FCCAC8B2EC1E0F89B2F"/>
  </w:style>
  <w:style w:type="paragraph" w:customStyle="1" w:styleId="89E2912DB4754FF183D1C6B62FB12336">
    <w:name w:val="89E2912DB4754FF183D1C6B62FB1233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D69EC957821404393D54AA581F73FA6">
    <w:name w:val="2D69EC957821404393D54AA581F73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2023-10-27T09:41:00Z</dcterms:created>
  <dcterms:modified xsi:type="dcterms:W3CDTF">2023-10-27T12:45:00Z</dcterms:modified>
</cp:coreProperties>
</file>